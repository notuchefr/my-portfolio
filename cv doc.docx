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131EB1" w:rsidP="00913946">
            <w:pPr>
              <w:pStyle w:val="Title"/>
            </w:pPr>
            <w:proofErr w:type="gramStart"/>
            <w:r>
              <w:t xml:space="preserve">ezeji </w:t>
            </w:r>
            <w:r w:rsidR="00692703" w:rsidRPr="00CF1A49">
              <w:t xml:space="preserve"> </w:t>
            </w:r>
            <w:r>
              <w:rPr>
                <w:rStyle w:val="IntenseEmphasis"/>
              </w:rPr>
              <w:t>uchenna</w:t>
            </w:r>
            <w:proofErr w:type="gramEnd"/>
          </w:p>
          <w:p w:rsidR="00692703" w:rsidRPr="00CF1A49" w:rsidRDefault="00131EB1" w:rsidP="00131EB1">
            <w:pPr>
              <w:pStyle w:val="ContactInfo"/>
              <w:contextualSpacing w:val="0"/>
              <w:jc w:val="left"/>
            </w:pPr>
            <w:r>
              <w:t xml:space="preserve">                                                                     Address- independence layout</w:t>
            </w:r>
            <w:r w:rsidR="00692703" w:rsidRPr="00CF1A49">
              <w:t xml:space="preserve"> </w:t>
            </w:r>
            <w:r>
              <w:t>.Phone- 07054443339</w:t>
            </w:r>
          </w:p>
          <w:p w:rsidR="00692703" w:rsidRPr="00CF1A49" w:rsidRDefault="00711BDF" w:rsidP="00131EB1">
            <w:pPr>
              <w:pStyle w:val="ContactInfoEmphasis"/>
              <w:contextualSpacing w:val="0"/>
            </w:pPr>
            <w:sdt>
              <w:sdtPr>
                <w:alias w:val="Enter email:"/>
                <w:tag w:val="Enter email:"/>
                <w:id w:val="1154873695"/>
                <w:placeholder>
                  <w:docPart w:val="E67DFA530A794EE39B2320D40F1D9FEF"/>
                </w:placeholder>
                <w:temporary/>
                <w:showingPlcHdr/>
                <w15:appearance w15:val="hidden"/>
              </w:sdtPr>
              <w:sdtEndPr/>
              <w:sdtContent>
                <w:r w:rsidR="00C57FC6" w:rsidRPr="00CF1A49">
                  <w:t>Email</w:t>
                </w:r>
              </w:sdtContent>
            </w:sdt>
            <w:r w:rsidR="00692703" w:rsidRPr="00CF1A49">
              <w:t xml:space="preserve"> </w:t>
            </w:r>
            <w:r w:rsidR="00131EB1">
              <w:t>– uchennaezeji8@gmail.com</w:t>
            </w:r>
            <w:r w:rsidR="00692703" w:rsidRPr="00CF1A49">
              <w:t xml:space="preserve"> </w:t>
            </w:r>
            <w:sdt>
              <w:sdtPr>
                <w:alias w:val="Divider dot:"/>
                <w:tag w:val="Divider dot:"/>
                <w:id w:val="759871761"/>
                <w:placeholder>
                  <w:docPart w:val="99A8214E26A6457F8EE675F4FBA5FCAD"/>
                </w:placeholder>
                <w:temporary/>
                <w:showingPlcHdr/>
                <w15:appearance w15:val="hidden"/>
              </w:sdtPr>
              <w:sdtEndPr/>
              <w:sdtContent>
                <w:r w:rsidR="00692703" w:rsidRPr="00CF1A49">
                  <w:t>·</w:t>
                </w:r>
              </w:sdtContent>
            </w:sdt>
            <w:r w:rsidR="00131EB1">
              <w:t>Portfolio</w:t>
            </w:r>
          </w:p>
        </w:tc>
      </w:tr>
      <w:tr w:rsidR="009571D8" w:rsidRPr="00CF1A49" w:rsidTr="00692703">
        <w:tc>
          <w:tcPr>
            <w:tcW w:w="9360" w:type="dxa"/>
            <w:tcMar>
              <w:top w:w="432" w:type="dxa"/>
            </w:tcMar>
          </w:tcPr>
          <w:p w:rsidR="001755A8" w:rsidRPr="00CF1A49" w:rsidRDefault="00711BDF" w:rsidP="00913946">
            <w:pPr>
              <w:contextualSpacing w:val="0"/>
            </w:pPr>
            <w:sdt>
              <w:sdtPr>
                <w:alias w:val="Enter resume text:"/>
                <w:tag w:val="Enter resume text:"/>
                <w:id w:val="695814508"/>
                <w:placeholder>
                  <w:docPart w:val="3FF437B23EF9436FADCF49A58E887B62"/>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711BDF" w:rsidP="004E01EB">
      <w:pPr>
        <w:pStyle w:val="Heading1"/>
      </w:pPr>
      <w:sdt>
        <w:sdtPr>
          <w:alias w:val="Experience:"/>
          <w:tag w:val="Experience:"/>
          <w:id w:val="-1983300934"/>
          <w:placeholder>
            <w:docPart w:val="C779AD9472F54B429CEC1F9B5DDCBC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Default="001D0BF1" w:rsidP="00131EB1">
            <w:pPr>
              <w:pStyle w:val="Heading3"/>
              <w:contextualSpacing w:val="0"/>
              <w:outlineLvl w:val="2"/>
            </w:pPr>
            <w:bookmarkStart w:id="0" w:name="_GoBack"/>
            <w:bookmarkEnd w:id="0"/>
          </w:p>
          <w:p w:rsidR="00131EB1" w:rsidRPr="00CF1A49" w:rsidRDefault="00C33B5C" w:rsidP="00131EB1">
            <w:pPr>
              <w:pStyle w:val="Heading3"/>
              <w:contextualSpacing w:val="0"/>
            </w:pPr>
            <w:r>
              <w:t>brand owner</w:t>
            </w:r>
          </w:p>
          <w:p w:rsidR="001E3120" w:rsidRPr="00CF1A49" w:rsidRDefault="00131EB1" w:rsidP="00131EB1">
            <w:pPr>
              <w:contextualSpacing w:val="0"/>
            </w:pPr>
            <w:r>
              <w:t>I have received</w:t>
            </w:r>
            <w:r w:rsidR="00C33B5C">
              <w:t xml:space="preserve"> numerous</w:t>
            </w:r>
            <w:r>
              <w:t xml:space="preserve"> awards from international bodies for </w:t>
            </w:r>
            <w:proofErr w:type="spellStart"/>
            <w:r w:rsidR="00C33B5C">
              <w:t>best selling</w:t>
            </w:r>
            <w:proofErr w:type="spellEnd"/>
            <w:r w:rsidR="00C33B5C">
              <w:t xml:space="preserve"> online brand </w:t>
            </w:r>
          </w:p>
        </w:tc>
      </w:tr>
      <w:tr w:rsidR="00F61DF9" w:rsidRPr="00CF1A49" w:rsidTr="00F61DF9">
        <w:tc>
          <w:tcPr>
            <w:tcW w:w="9355" w:type="dxa"/>
            <w:tcMar>
              <w:top w:w="216" w:type="dxa"/>
            </w:tcMar>
          </w:tcPr>
          <w:p w:rsidR="00F61DF9" w:rsidRPr="00CF1A49" w:rsidRDefault="00F61DF9" w:rsidP="00C33B5C">
            <w:pPr>
              <w:pStyle w:val="Heading3"/>
              <w:contextualSpacing w:val="0"/>
            </w:pPr>
          </w:p>
          <w:p w:rsidR="00F61DF9" w:rsidRDefault="00F61DF9" w:rsidP="00C33B5C"/>
        </w:tc>
      </w:tr>
    </w:tbl>
    <w:sdt>
      <w:sdtPr>
        <w:alias w:val="Education:"/>
        <w:tag w:val="Education:"/>
        <w:id w:val="-1908763273"/>
        <w:placeholder>
          <w:docPart w:val="9AB2DA763A224DACBDDC5C1BCE578E5E"/>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C33B5C" w:rsidP="001D0BF1">
            <w:pPr>
              <w:pStyle w:val="Heading3"/>
              <w:contextualSpacing w:val="0"/>
              <w:outlineLvl w:val="2"/>
            </w:pPr>
            <w:r>
              <w:t>july. 1995</w:t>
            </w:r>
          </w:p>
          <w:p w:rsidR="007538DC" w:rsidRPr="00CF1A49" w:rsidRDefault="00C33B5C" w:rsidP="00C33B5C">
            <w:pPr>
              <w:pStyle w:val="Heading2"/>
              <w:contextualSpacing w:val="0"/>
            </w:pPr>
            <w:r>
              <w:t>international relations, uol</w:t>
            </w:r>
          </w:p>
        </w:tc>
      </w:tr>
      <w:tr w:rsidR="00F61DF9" w:rsidRPr="00CF1A49" w:rsidTr="00F61DF9">
        <w:tc>
          <w:tcPr>
            <w:tcW w:w="9355" w:type="dxa"/>
            <w:tcMar>
              <w:top w:w="216" w:type="dxa"/>
            </w:tcMar>
          </w:tcPr>
          <w:p w:rsidR="00F61DF9" w:rsidRDefault="00F61DF9" w:rsidP="00C33B5C">
            <w:pPr>
              <w:pStyle w:val="Heading3"/>
              <w:contextualSpacing w:val="0"/>
            </w:pPr>
          </w:p>
        </w:tc>
      </w:tr>
    </w:tbl>
    <w:sdt>
      <w:sdtPr>
        <w:alias w:val="Skills:"/>
        <w:tag w:val="Skills:"/>
        <w:id w:val="-1392877668"/>
        <w:placeholder>
          <w:docPart w:val="DE97EBF30EC24E358D51EDD7E0A1B182"/>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2500" w:type="pct"/>
        <w:tblCellMar>
          <w:left w:w="0" w:type="dxa"/>
          <w:right w:w="0" w:type="dxa"/>
        </w:tblCellMar>
        <w:tblLook w:val="04A0" w:firstRow="1" w:lastRow="0" w:firstColumn="1" w:lastColumn="0" w:noHBand="0" w:noVBand="1"/>
        <w:tblDescription w:val="Skills layout table"/>
      </w:tblPr>
      <w:tblGrid>
        <w:gridCol w:w="4680"/>
      </w:tblGrid>
      <w:tr w:rsidR="00C33B5C" w:rsidRPr="006E1507" w:rsidTr="00C33B5C">
        <w:tc>
          <w:tcPr>
            <w:tcW w:w="4680" w:type="dxa"/>
          </w:tcPr>
          <w:p w:rsidR="00C33B5C" w:rsidRPr="006E1507" w:rsidRDefault="00C33B5C" w:rsidP="00C33B5C">
            <w:pPr>
              <w:pStyle w:val="ListBullet"/>
              <w:contextualSpacing w:val="0"/>
            </w:pPr>
            <w:r>
              <w:t>Sewing</w:t>
            </w:r>
          </w:p>
        </w:tc>
      </w:tr>
    </w:tbl>
    <w:p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BDF" w:rsidRDefault="00711BDF" w:rsidP="0068194B">
      <w:r>
        <w:separator/>
      </w:r>
    </w:p>
    <w:p w:rsidR="00711BDF" w:rsidRDefault="00711BDF"/>
    <w:p w:rsidR="00711BDF" w:rsidRDefault="00711BDF"/>
  </w:endnote>
  <w:endnote w:type="continuationSeparator" w:id="0">
    <w:p w:rsidR="00711BDF" w:rsidRDefault="00711BDF" w:rsidP="0068194B">
      <w:r>
        <w:continuationSeparator/>
      </w:r>
    </w:p>
    <w:p w:rsidR="00711BDF" w:rsidRDefault="00711BDF"/>
    <w:p w:rsidR="00711BDF" w:rsidRDefault="00711B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BDF" w:rsidRDefault="00711BDF" w:rsidP="0068194B">
      <w:r>
        <w:separator/>
      </w:r>
    </w:p>
    <w:p w:rsidR="00711BDF" w:rsidRDefault="00711BDF"/>
    <w:p w:rsidR="00711BDF" w:rsidRDefault="00711BDF"/>
  </w:footnote>
  <w:footnote w:type="continuationSeparator" w:id="0">
    <w:p w:rsidR="00711BDF" w:rsidRDefault="00711BDF" w:rsidP="0068194B">
      <w:r>
        <w:continuationSeparator/>
      </w:r>
    </w:p>
    <w:p w:rsidR="00711BDF" w:rsidRDefault="00711BDF"/>
    <w:p w:rsidR="00711BDF" w:rsidRDefault="00711B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C8F1E7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B1"/>
    <w:rsid w:val="000001EF"/>
    <w:rsid w:val="00007322"/>
    <w:rsid w:val="00007728"/>
    <w:rsid w:val="00024584"/>
    <w:rsid w:val="00024730"/>
    <w:rsid w:val="00055E95"/>
    <w:rsid w:val="0007021F"/>
    <w:rsid w:val="000B2BA5"/>
    <w:rsid w:val="000F2F8C"/>
    <w:rsid w:val="0010006E"/>
    <w:rsid w:val="001045A8"/>
    <w:rsid w:val="00114A91"/>
    <w:rsid w:val="00131EB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1BDF"/>
    <w:rsid w:val="00712D8B"/>
    <w:rsid w:val="007273B7"/>
    <w:rsid w:val="00733E0A"/>
    <w:rsid w:val="0074403D"/>
    <w:rsid w:val="00746D44"/>
    <w:rsid w:val="007538DC"/>
    <w:rsid w:val="00757803"/>
    <w:rsid w:val="0079206B"/>
    <w:rsid w:val="00796076"/>
    <w:rsid w:val="007C0566"/>
    <w:rsid w:val="007C596A"/>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33B5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74636A-BF81-4A0F-9BF0-848DA694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7DFA530A794EE39B2320D40F1D9FEF"/>
        <w:category>
          <w:name w:val="General"/>
          <w:gallery w:val="placeholder"/>
        </w:category>
        <w:types>
          <w:type w:val="bbPlcHdr"/>
        </w:types>
        <w:behaviors>
          <w:behavior w:val="content"/>
        </w:behaviors>
        <w:guid w:val="{47A50B1B-8137-4DE2-823C-DE06D0DD5ABD}"/>
      </w:docPartPr>
      <w:docPartBody>
        <w:p w:rsidR="00000000" w:rsidRDefault="001E3D39">
          <w:pPr>
            <w:pStyle w:val="E67DFA530A794EE39B2320D40F1D9FEF"/>
          </w:pPr>
          <w:r w:rsidRPr="00CF1A49">
            <w:t>Email</w:t>
          </w:r>
        </w:p>
      </w:docPartBody>
    </w:docPart>
    <w:docPart>
      <w:docPartPr>
        <w:name w:val="99A8214E26A6457F8EE675F4FBA5FCAD"/>
        <w:category>
          <w:name w:val="General"/>
          <w:gallery w:val="placeholder"/>
        </w:category>
        <w:types>
          <w:type w:val="bbPlcHdr"/>
        </w:types>
        <w:behaviors>
          <w:behavior w:val="content"/>
        </w:behaviors>
        <w:guid w:val="{FC1E1BB5-17F5-42E6-926A-4FC9C109FAD5}"/>
      </w:docPartPr>
      <w:docPartBody>
        <w:p w:rsidR="00000000" w:rsidRDefault="001E3D39">
          <w:pPr>
            <w:pStyle w:val="99A8214E26A6457F8EE675F4FBA5FCAD"/>
          </w:pPr>
          <w:r w:rsidRPr="00CF1A49">
            <w:t>·</w:t>
          </w:r>
        </w:p>
      </w:docPartBody>
    </w:docPart>
    <w:docPart>
      <w:docPartPr>
        <w:name w:val="3FF437B23EF9436FADCF49A58E887B62"/>
        <w:category>
          <w:name w:val="General"/>
          <w:gallery w:val="placeholder"/>
        </w:category>
        <w:types>
          <w:type w:val="bbPlcHdr"/>
        </w:types>
        <w:behaviors>
          <w:behavior w:val="content"/>
        </w:behaviors>
        <w:guid w:val="{D796181E-71DF-4508-A7A8-86E2F6A8178B}"/>
      </w:docPartPr>
      <w:docPartBody>
        <w:p w:rsidR="00000000" w:rsidRDefault="001E3D39">
          <w:pPr>
            <w:pStyle w:val="3FF437B23EF9436FADCF49A58E887B62"/>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C779AD9472F54B429CEC1F9B5DDCBC5A"/>
        <w:category>
          <w:name w:val="General"/>
          <w:gallery w:val="placeholder"/>
        </w:category>
        <w:types>
          <w:type w:val="bbPlcHdr"/>
        </w:types>
        <w:behaviors>
          <w:behavior w:val="content"/>
        </w:behaviors>
        <w:guid w:val="{DFC8512A-1298-452B-9390-605275A592AD}"/>
      </w:docPartPr>
      <w:docPartBody>
        <w:p w:rsidR="00000000" w:rsidRDefault="001E3D39">
          <w:pPr>
            <w:pStyle w:val="C779AD9472F54B429CEC1F9B5DDCBC5A"/>
          </w:pPr>
          <w:r w:rsidRPr="00CF1A49">
            <w:t>Experience</w:t>
          </w:r>
        </w:p>
      </w:docPartBody>
    </w:docPart>
    <w:docPart>
      <w:docPartPr>
        <w:name w:val="9AB2DA763A224DACBDDC5C1BCE578E5E"/>
        <w:category>
          <w:name w:val="General"/>
          <w:gallery w:val="placeholder"/>
        </w:category>
        <w:types>
          <w:type w:val="bbPlcHdr"/>
        </w:types>
        <w:behaviors>
          <w:behavior w:val="content"/>
        </w:behaviors>
        <w:guid w:val="{2671EE28-27EC-4E26-9F39-A37DB4B6C576}"/>
      </w:docPartPr>
      <w:docPartBody>
        <w:p w:rsidR="00000000" w:rsidRDefault="001E3D39">
          <w:pPr>
            <w:pStyle w:val="9AB2DA763A224DACBDDC5C1BCE578E5E"/>
          </w:pPr>
          <w:r w:rsidRPr="00CF1A49">
            <w:t>Education</w:t>
          </w:r>
        </w:p>
      </w:docPartBody>
    </w:docPart>
    <w:docPart>
      <w:docPartPr>
        <w:name w:val="DE97EBF30EC24E358D51EDD7E0A1B182"/>
        <w:category>
          <w:name w:val="General"/>
          <w:gallery w:val="placeholder"/>
        </w:category>
        <w:types>
          <w:type w:val="bbPlcHdr"/>
        </w:types>
        <w:behaviors>
          <w:behavior w:val="content"/>
        </w:behaviors>
        <w:guid w:val="{AAF41144-A34C-4AB1-AAAB-95D04B1269A1}"/>
      </w:docPartPr>
      <w:docPartBody>
        <w:p w:rsidR="00000000" w:rsidRDefault="001E3D39">
          <w:pPr>
            <w:pStyle w:val="DE97EBF30EC24E358D51EDD7E0A1B182"/>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39"/>
    <w:rsid w:val="001E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0D24D2A5044E6A04ADE026218E981">
    <w:name w:val="7340D24D2A5044E6A04ADE026218E981"/>
  </w:style>
  <w:style w:type="character" w:styleId="IntenseEmphasis">
    <w:name w:val="Intense Emphasis"/>
    <w:basedOn w:val="DefaultParagraphFont"/>
    <w:uiPriority w:val="2"/>
    <w:rPr>
      <w:b/>
      <w:iCs/>
      <w:color w:val="262626" w:themeColor="text1" w:themeTint="D9"/>
    </w:rPr>
  </w:style>
  <w:style w:type="paragraph" w:customStyle="1" w:styleId="D0794A0A8CC94B5AA94161679D3C9F71">
    <w:name w:val="D0794A0A8CC94B5AA94161679D3C9F71"/>
  </w:style>
  <w:style w:type="paragraph" w:customStyle="1" w:styleId="1588FCD0B7CA47C2B99BCB5A9208A83C">
    <w:name w:val="1588FCD0B7CA47C2B99BCB5A9208A83C"/>
  </w:style>
  <w:style w:type="paragraph" w:customStyle="1" w:styleId="6911E942C3054A56B374B423504E1076">
    <w:name w:val="6911E942C3054A56B374B423504E1076"/>
  </w:style>
  <w:style w:type="paragraph" w:customStyle="1" w:styleId="371147D6932F42558EB24A5DF564094C">
    <w:name w:val="371147D6932F42558EB24A5DF564094C"/>
  </w:style>
  <w:style w:type="paragraph" w:customStyle="1" w:styleId="E67DFA530A794EE39B2320D40F1D9FEF">
    <w:name w:val="E67DFA530A794EE39B2320D40F1D9FEF"/>
  </w:style>
  <w:style w:type="paragraph" w:customStyle="1" w:styleId="8D8DB401B1F648C3BCFC5D6DBCB34A46">
    <w:name w:val="8D8DB401B1F648C3BCFC5D6DBCB34A46"/>
  </w:style>
  <w:style w:type="paragraph" w:customStyle="1" w:styleId="3F9D8D1C2B8B4331BB8B4954C51FBD72">
    <w:name w:val="3F9D8D1C2B8B4331BB8B4954C51FBD72"/>
  </w:style>
  <w:style w:type="paragraph" w:customStyle="1" w:styleId="99A8214E26A6457F8EE675F4FBA5FCAD">
    <w:name w:val="99A8214E26A6457F8EE675F4FBA5FCAD"/>
  </w:style>
  <w:style w:type="paragraph" w:customStyle="1" w:styleId="81A2D15DE5A64212AF1F4A0EA4542A6E">
    <w:name w:val="81A2D15DE5A64212AF1F4A0EA4542A6E"/>
  </w:style>
  <w:style w:type="paragraph" w:customStyle="1" w:styleId="3FF437B23EF9436FADCF49A58E887B62">
    <w:name w:val="3FF437B23EF9436FADCF49A58E887B62"/>
  </w:style>
  <w:style w:type="paragraph" w:customStyle="1" w:styleId="C779AD9472F54B429CEC1F9B5DDCBC5A">
    <w:name w:val="C779AD9472F54B429CEC1F9B5DDCBC5A"/>
  </w:style>
  <w:style w:type="paragraph" w:customStyle="1" w:styleId="BEF37E9CA34D40C29ADA2335E5AFEA25">
    <w:name w:val="BEF37E9CA34D40C29ADA2335E5AFEA25"/>
  </w:style>
  <w:style w:type="paragraph" w:customStyle="1" w:styleId="6E627086A5A34E329B39FA84D8F54053">
    <w:name w:val="6E627086A5A34E329B39FA84D8F54053"/>
  </w:style>
  <w:style w:type="paragraph" w:customStyle="1" w:styleId="648AEC04AD784E80A980B7B23565D740">
    <w:name w:val="648AEC04AD784E80A980B7B23565D740"/>
  </w:style>
  <w:style w:type="character" w:styleId="SubtleReference">
    <w:name w:val="Subtle Reference"/>
    <w:basedOn w:val="DefaultParagraphFont"/>
    <w:uiPriority w:val="10"/>
    <w:qFormat/>
    <w:rPr>
      <w:b/>
      <w:caps w:val="0"/>
      <w:smallCaps/>
      <w:color w:val="595959" w:themeColor="text1" w:themeTint="A6"/>
    </w:rPr>
  </w:style>
  <w:style w:type="paragraph" w:customStyle="1" w:styleId="0F48821D8C32485C8C59D9857E0FBF87">
    <w:name w:val="0F48821D8C32485C8C59D9857E0FBF87"/>
  </w:style>
  <w:style w:type="paragraph" w:customStyle="1" w:styleId="0EB1A9EE084B412593AE49319C13446D">
    <w:name w:val="0EB1A9EE084B412593AE49319C13446D"/>
  </w:style>
  <w:style w:type="paragraph" w:customStyle="1" w:styleId="09D027A9987A4BD1B785BE84987836C2">
    <w:name w:val="09D027A9987A4BD1B785BE84987836C2"/>
  </w:style>
  <w:style w:type="paragraph" w:customStyle="1" w:styleId="751B2614D26F4C28BC24D582C4866E33">
    <w:name w:val="751B2614D26F4C28BC24D582C4866E33"/>
  </w:style>
  <w:style w:type="paragraph" w:customStyle="1" w:styleId="0EBE1FA837CB4D1F91B62AAB2FC2AF98">
    <w:name w:val="0EBE1FA837CB4D1F91B62AAB2FC2AF98"/>
  </w:style>
  <w:style w:type="paragraph" w:customStyle="1" w:styleId="F87D5B586D614ADD8DD658603A65E36F">
    <w:name w:val="F87D5B586D614ADD8DD658603A65E36F"/>
  </w:style>
  <w:style w:type="paragraph" w:customStyle="1" w:styleId="4A4BD135D6EF467D8FFA1AC59F59EFDC">
    <w:name w:val="4A4BD135D6EF467D8FFA1AC59F59EFDC"/>
  </w:style>
  <w:style w:type="paragraph" w:customStyle="1" w:styleId="9AB2DA763A224DACBDDC5C1BCE578E5E">
    <w:name w:val="9AB2DA763A224DACBDDC5C1BCE578E5E"/>
  </w:style>
  <w:style w:type="paragraph" w:customStyle="1" w:styleId="4914E2C5DC104684A7E301865A71DE10">
    <w:name w:val="4914E2C5DC104684A7E301865A71DE10"/>
  </w:style>
  <w:style w:type="paragraph" w:customStyle="1" w:styleId="DBAED439F1EB465688900EE74FB44CE6">
    <w:name w:val="DBAED439F1EB465688900EE74FB44CE6"/>
  </w:style>
  <w:style w:type="paragraph" w:customStyle="1" w:styleId="D37957F38A5D481D94F6DBAE6643BB77">
    <w:name w:val="D37957F38A5D481D94F6DBAE6643BB77"/>
  </w:style>
  <w:style w:type="paragraph" w:customStyle="1" w:styleId="BA5DB2E3F9214B96838D3BD32DBE2722">
    <w:name w:val="BA5DB2E3F9214B96838D3BD32DBE2722"/>
  </w:style>
  <w:style w:type="paragraph" w:customStyle="1" w:styleId="5EA6D56A78534BF19960F2FECDBF915A">
    <w:name w:val="5EA6D56A78534BF19960F2FECDBF915A"/>
  </w:style>
  <w:style w:type="paragraph" w:customStyle="1" w:styleId="B5E9900725D648D0A9EFF93240C42122">
    <w:name w:val="B5E9900725D648D0A9EFF93240C42122"/>
  </w:style>
  <w:style w:type="paragraph" w:customStyle="1" w:styleId="12EDEA360BE84000AA79C89A206AF316">
    <w:name w:val="12EDEA360BE84000AA79C89A206AF316"/>
  </w:style>
  <w:style w:type="paragraph" w:customStyle="1" w:styleId="84815DBA9E43490DB447A51D17F54E99">
    <w:name w:val="84815DBA9E43490DB447A51D17F54E99"/>
  </w:style>
  <w:style w:type="paragraph" w:customStyle="1" w:styleId="187DD6F2D5D444D2B197C7DAA818521A">
    <w:name w:val="187DD6F2D5D444D2B197C7DAA818521A"/>
  </w:style>
  <w:style w:type="paragraph" w:customStyle="1" w:styleId="EAE6D75ED24C424AB12A01E0CDBA9AC3">
    <w:name w:val="EAE6D75ED24C424AB12A01E0CDBA9AC3"/>
  </w:style>
  <w:style w:type="paragraph" w:customStyle="1" w:styleId="DE97EBF30EC24E358D51EDD7E0A1B182">
    <w:name w:val="DE97EBF30EC24E358D51EDD7E0A1B182"/>
  </w:style>
  <w:style w:type="paragraph" w:customStyle="1" w:styleId="9703654503334781811C254B0E53B236">
    <w:name w:val="9703654503334781811C254B0E53B236"/>
  </w:style>
  <w:style w:type="paragraph" w:customStyle="1" w:styleId="A9FF5755C87B4040AB057F1837792D7C">
    <w:name w:val="A9FF5755C87B4040AB057F1837792D7C"/>
  </w:style>
  <w:style w:type="paragraph" w:customStyle="1" w:styleId="F2C7BFEB5B7F48DEA76F7C13569E04BA">
    <w:name w:val="F2C7BFEB5B7F48DEA76F7C13569E04BA"/>
  </w:style>
  <w:style w:type="paragraph" w:customStyle="1" w:styleId="712ED753CF854A0FA4EAFDC6B28134B7">
    <w:name w:val="712ED753CF854A0FA4EAFDC6B28134B7"/>
  </w:style>
  <w:style w:type="paragraph" w:customStyle="1" w:styleId="D32C10EA39334F63A039B4A54A8071F9">
    <w:name w:val="D32C10EA39334F63A039B4A54A8071F9"/>
  </w:style>
  <w:style w:type="paragraph" w:customStyle="1" w:styleId="8F9D1A8603C04907B31133983C36BEDC">
    <w:name w:val="8F9D1A8603C04907B31133983C36BEDC"/>
  </w:style>
  <w:style w:type="paragraph" w:customStyle="1" w:styleId="BE358904929C4F97A04AF6632EDD2C37">
    <w:name w:val="BE358904929C4F97A04AF6632EDD2C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2023-08-04T11:59:00Z</dcterms:created>
  <dcterms:modified xsi:type="dcterms:W3CDTF">2023-08-04T11:59:00Z</dcterms:modified>
  <cp:category/>
</cp:coreProperties>
</file>